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D9" w:rsidRDefault="00B9662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ID Number</w:t>
      </w:r>
      <w:bookmarkStart w:id="0" w:name="_GoBack"/>
      <w:bookmarkEnd w:id="0"/>
      <w:r>
        <w:rPr>
          <w:rFonts w:ascii="Times New Roman" w:eastAsia="標楷體" w:hAnsi="Times New Roman"/>
        </w:rPr>
        <w:t xml:space="preserve">: </w:t>
      </w:r>
      <w:r w:rsidR="004D4E8C">
        <w:rPr>
          <w:rFonts w:ascii="Times New Roman" w:eastAsia="標楷體" w:hAnsi="Times New Roman" w:hint="eastAsia"/>
        </w:rPr>
        <w:t>1</w:t>
      </w:r>
      <w:r w:rsidR="004D4E8C">
        <w:rPr>
          <w:rFonts w:ascii="Times New Roman" w:eastAsia="標楷體" w:hAnsi="Times New Roman"/>
        </w:rPr>
        <w:t xml:space="preserve">1363111 </w:t>
      </w:r>
      <w:r>
        <w:rPr>
          <w:rFonts w:ascii="Times New Roman" w:eastAsia="標楷體" w:hAnsi="Times New Roman"/>
        </w:rPr>
        <w:t xml:space="preserve">Name: </w:t>
      </w:r>
      <w:r w:rsidR="004D4E8C">
        <w:rPr>
          <w:rFonts w:ascii="Times New Roman" w:eastAsia="標楷體" w:hAnsi="Times New Roman" w:hint="eastAsia"/>
        </w:rPr>
        <w:t>陳瑞鑫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D55AC" w:rsidTr="00956334">
        <w:tc>
          <w:tcPr>
            <w:tcW w:w="1696" w:type="dxa"/>
            <w:shd w:val="clear" w:color="auto" w:fill="E2EFD9" w:themeFill="accent6" w:themeFillTint="33"/>
            <w:vAlign w:val="center"/>
          </w:tcPr>
          <w:p w:rsidR="00CD55AC" w:rsidRDefault="00CD55AC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Pr</w:t>
            </w:r>
            <w:r>
              <w:rPr>
                <w:rFonts w:ascii="Times New Roman" w:eastAsia="標楷體" w:hAnsi="Times New Roman"/>
              </w:rPr>
              <w:t>ogram</w:t>
            </w:r>
            <w:r>
              <w:rPr>
                <w:rFonts w:ascii="Times New Roman" w:eastAsia="標楷體" w:hAnsi="Times New Roman"/>
              </w:rPr>
              <w:br/>
              <w:t>File</w:t>
            </w:r>
          </w:p>
        </w:tc>
        <w:tc>
          <w:tcPr>
            <w:tcW w:w="6600" w:type="dxa"/>
            <w:vAlign w:val="center"/>
          </w:tcPr>
          <w:p w:rsidR="00CD55AC" w:rsidRPr="00CD4C66" w:rsidRDefault="00CD55AC" w:rsidP="00D72055">
            <w:pPr>
              <w:jc w:val="both"/>
              <w:rPr>
                <w:rFonts w:ascii="Times New Roman" w:eastAsia="標楷體" w:hAnsi="Times New Roman"/>
                <w:b/>
              </w:rPr>
            </w:pPr>
            <w:r w:rsidRPr="00CD4C66">
              <w:rPr>
                <w:rFonts w:ascii="Times New Roman" w:eastAsia="標楷體" w:hAnsi="Times New Roman"/>
                <w:b/>
              </w:rPr>
              <w:t>Image_Huffman.cpp</w:t>
            </w:r>
          </w:p>
        </w:tc>
      </w:tr>
      <w:tr w:rsidR="000C6D7A" w:rsidTr="00956334">
        <w:tc>
          <w:tcPr>
            <w:tcW w:w="1696" w:type="dxa"/>
            <w:shd w:val="clear" w:color="auto" w:fill="FBE4D5" w:themeFill="accent2" w:themeFillTint="33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Encode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nput File</w:t>
            </w:r>
          </w:p>
        </w:tc>
        <w:tc>
          <w:tcPr>
            <w:tcW w:w="6600" w:type="dxa"/>
            <w:vAlign w:val="center"/>
          </w:tcPr>
          <w:p w:rsidR="000C6D7A" w:rsidRPr="00B10F3B" w:rsidRDefault="0074551A" w:rsidP="00D72055">
            <w:pPr>
              <w:jc w:val="both"/>
              <w:rPr>
                <w:rFonts w:ascii="Times New Roman" w:hAnsi="Times New Roman"/>
              </w:rPr>
            </w:pPr>
            <w:r w:rsidRPr="00CD4C66">
              <w:rPr>
                <w:rFonts w:ascii="Times New Roman" w:eastAsia="標楷體" w:hAnsi="Times New Roman"/>
                <w:b/>
              </w:rPr>
              <w:t>lenna</w:t>
            </w:r>
            <w:r w:rsidR="000C6D7A" w:rsidRPr="00CD4C66">
              <w:rPr>
                <w:rFonts w:ascii="Times New Roman" w:eastAsia="標楷體" w:hAnsi="Times New Roman"/>
                <w:b/>
              </w:rPr>
              <w:t>.bmp:</w:t>
            </w:r>
            <w:r w:rsidR="000C6D7A">
              <w:rPr>
                <w:rFonts w:ascii="Times New Roman" w:eastAsia="標楷體" w:hAnsi="Times New Roman"/>
              </w:rPr>
              <w:br/>
            </w:r>
            <w:r w:rsidR="000C6D7A">
              <w:rPr>
                <w:rFonts w:ascii="Times New Roman" w:hAnsi="Times New Roman" w:hint="eastAsia"/>
              </w:rPr>
              <w:t xml:space="preserve">　　</w:t>
            </w:r>
            <w:r w:rsidR="000C6D7A">
              <w:rPr>
                <w:rFonts w:ascii="Times New Roman" w:hAnsi="Times New Roman" w:hint="eastAsia"/>
              </w:rPr>
              <w:t>5</w:t>
            </w:r>
            <w:r w:rsidR="000C6D7A">
              <w:rPr>
                <w:rFonts w:ascii="Times New Roman" w:hAnsi="Times New Roman"/>
              </w:rPr>
              <w:t>12 * 512, gray</w:t>
            </w:r>
            <w:r w:rsidR="000C6D7A">
              <w:rPr>
                <w:rFonts w:ascii="Times New Roman" w:hAnsi="Times New Roman" w:hint="eastAsia"/>
              </w:rPr>
              <w:t>,</w:t>
            </w:r>
            <w:r w:rsidR="000C6D7A">
              <w:rPr>
                <w:rFonts w:ascii="Times New Roman" w:hAnsi="Times New Roman"/>
              </w:rPr>
              <w:t xml:space="preserve"> bmp file.</w:t>
            </w:r>
          </w:p>
        </w:tc>
      </w:tr>
      <w:tr w:rsidR="000C6D7A" w:rsidTr="00956334">
        <w:tc>
          <w:tcPr>
            <w:tcW w:w="1696" w:type="dxa"/>
            <w:shd w:val="clear" w:color="auto" w:fill="FBE4D5" w:themeFill="accent2" w:themeFillTint="33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Encode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 File</w:t>
            </w:r>
          </w:p>
        </w:tc>
        <w:tc>
          <w:tcPr>
            <w:tcW w:w="6600" w:type="dxa"/>
            <w:vAlign w:val="center"/>
          </w:tcPr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 w:rsidRPr="00F441DD">
              <w:rPr>
                <w:rFonts w:ascii="Times New Roman" w:eastAsia="標楷體" w:hAnsi="Times New Roman"/>
                <w:b/>
              </w:rPr>
              <w:t>bmpHeader.txt: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 xml:space="preserve">inary 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mp file header</w:t>
            </w:r>
            <w:r w:rsidR="008B61C8">
              <w:rPr>
                <w:rFonts w:ascii="Times New Roman" w:eastAsia="標楷體" w:hAnsi="Times New Roman"/>
              </w:rPr>
              <w:t xml:space="preserve"> + p</w:t>
            </w:r>
            <w:r w:rsidR="008B61C8" w:rsidRPr="008B61C8">
              <w:rPr>
                <w:rFonts w:ascii="Times New Roman" w:eastAsia="標楷體" w:hAnsi="Times New Roman"/>
              </w:rPr>
              <w:t>alette</w:t>
            </w:r>
            <w:r>
              <w:rPr>
                <w:rFonts w:ascii="Times New Roman" w:eastAsia="標楷體" w:hAnsi="Times New Roman"/>
              </w:rPr>
              <w:t>.</w:t>
            </w:r>
          </w:p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 w:rsidRPr="00F441DD">
              <w:rPr>
                <w:rFonts w:ascii="Times New Roman" w:eastAsia="標楷體" w:hAnsi="Times New Roman"/>
                <w:b/>
              </w:rPr>
              <w:t>huffTable.txt: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 xml:space="preserve"> – 255 Huffman code. Store by string.</w:t>
            </w:r>
          </w:p>
          <w:p w:rsidR="000C6D7A" w:rsidRPr="00F441DD" w:rsidRDefault="000C6D7A" w:rsidP="00D72055">
            <w:pPr>
              <w:jc w:val="both"/>
              <w:rPr>
                <w:rFonts w:ascii="Times New Roman" w:eastAsia="標楷體" w:hAnsi="Times New Roman"/>
                <w:b/>
              </w:rPr>
            </w:pPr>
            <w:r w:rsidRPr="00F441DD">
              <w:rPr>
                <w:rFonts w:ascii="Times New Roman" w:eastAsia="標楷體" w:hAnsi="Times New Roman"/>
                <w:b/>
              </w:rPr>
              <w:t>lennaCompression.txt</w:t>
            </w:r>
            <w:r w:rsidR="009720AE">
              <w:rPr>
                <w:rFonts w:ascii="Times New Roman" w:eastAsia="標楷體" w:hAnsi="Times New Roman" w:hint="eastAsia"/>
                <w:b/>
              </w:rPr>
              <w:t>:</w:t>
            </w:r>
          </w:p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 xml:space="preserve">inary 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ncode bmp array.</w:t>
            </w:r>
          </w:p>
        </w:tc>
      </w:tr>
      <w:tr w:rsidR="000C6D7A" w:rsidTr="00956334">
        <w:tc>
          <w:tcPr>
            <w:tcW w:w="1696" w:type="dxa"/>
            <w:shd w:val="clear" w:color="auto" w:fill="D9E2F3" w:themeFill="accent1" w:themeFillTint="33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ecode</w:t>
            </w:r>
            <w:r>
              <w:rPr>
                <w:rFonts w:ascii="Times New Roman" w:eastAsia="標楷體" w:hAnsi="Times New Roman"/>
              </w:rPr>
              <w:br/>
              <w:t>Input File</w:t>
            </w:r>
          </w:p>
        </w:tc>
        <w:tc>
          <w:tcPr>
            <w:tcW w:w="6600" w:type="dxa"/>
            <w:vAlign w:val="center"/>
          </w:tcPr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 w:rsidRPr="00A92CFF">
              <w:rPr>
                <w:rFonts w:ascii="Times New Roman" w:eastAsia="標楷體" w:hAnsi="Times New Roman"/>
                <w:b/>
              </w:rPr>
              <w:t>bmpHeader.txt: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 xml:space="preserve">inary 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mp file header</w:t>
            </w:r>
            <w:r w:rsidR="00056454">
              <w:rPr>
                <w:rFonts w:ascii="Times New Roman" w:eastAsia="標楷體" w:hAnsi="Times New Roman" w:hint="eastAsia"/>
              </w:rPr>
              <w:t xml:space="preserve"> </w:t>
            </w:r>
            <w:r w:rsidR="00056454">
              <w:rPr>
                <w:rFonts w:ascii="Times New Roman" w:eastAsia="標楷體" w:hAnsi="Times New Roman"/>
              </w:rPr>
              <w:t>+ p</w:t>
            </w:r>
            <w:r w:rsidR="00056454" w:rsidRPr="008B61C8">
              <w:rPr>
                <w:rFonts w:ascii="Times New Roman" w:eastAsia="標楷體" w:hAnsi="Times New Roman"/>
              </w:rPr>
              <w:t>alette</w:t>
            </w:r>
            <w:r>
              <w:rPr>
                <w:rFonts w:ascii="Times New Roman" w:eastAsia="標楷體" w:hAnsi="Times New Roman"/>
              </w:rPr>
              <w:t>.</w:t>
            </w:r>
          </w:p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 w:rsidRPr="00A92CFF">
              <w:rPr>
                <w:rFonts w:ascii="Times New Roman" w:eastAsia="標楷體" w:hAnsi="Times New Roman"/>
                <w:b/>
              </w:rPr>
              <w:t>huffTable.txt: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 xml:space="preserve"> – 255 Huffman code. Store by string.</w:t>
            </w:r>
          </w:p>
          <w:p w:rsidR="000C6D7A" w:rsidRPr="00A92CFF" w:rsidRDefault="000C6D7A" w:rsidP="00D72055">
            <w:pPr>
              <w:jc w:val="both"/>
              <w:rPr>
                <w:rFonts w:ascii="Times New Roman" w:eastAsia="標楷體" w:hAnsi="Times New Roman"/>
                <w:b/>
              </w:rPr>
            </w:pPr>
            <w:r w:rsidRPr="00A92CFF">
              <w:rPr>
                <w:rFonts w:ascii="Times New Roman" w:eastAsia="標楷體" w:hAnsi="Times New Roman"/>
                <w:b/>
              </w:rPr>
              <w:t>lennaCompression.txt</w:t>
            </w:r>
            <w:r w:rsidR="00587923">
              <w:rPr>
                <w:rFonts w:ascii="Times New Roman" w:eastAsia="標楷體" w:hAnsi="Times New Roman" w:hint="eastAsia"/>
                <w:b/>
              </w:rPr>
              <w:t>:</w:t>
            </w:r>
          </w:p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 xml:space="preserve">inary 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ncode bmp array.</w:t>
            </w:r>
          </w:p>
        </w:tc>
      </w:tr>
      <w:tr w:rsidR="000C6D7A" w:rsidTr="00956334">
        <w:tc>
          <w:tcPr>
            <w:tcW w:w="1696" w:type="dxa"/>
            <w:shd w:val="clear" w:color="auto" w:fill="D9E2F3" w:themeFill="accent1" w:themeFillTint="33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ecode</w:t>
            </w:r>
            <w:r>
              <w:rPr>
                <w:rFonts w:ascii="Times New Roman" w:eastAsia="標楷體" w:hAnsi="Times New Roman"/>
              </w:rPr>
              <w:br/>
              <w:t>Output File</w:t>
            </w:r>
          </w:p>
        </w:tc>
        <w:tc>
          <w:tcPr>
            <w:tcW w:w="6600" w:type="dxa"/>
            <w:vAlign w:val="center"/>
          </w:tcPr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 w:rsidRPr="00A92CFF">
              <w:rPr>
                <w:rFonts w:ascii="Times New Roman" w:eastAsia="標楷體" w:hAnsi="Times New Roman"/>
                <w:b/>
              </w:rPr>
              <w:t>lenna_r.bmp</w:t>
            </w:r>
            <w:r w:rsidRPr="00A92CFF">
              <w:rPr>
                <w:rFonts w:ascii="Times New Roman" w:eastAsia="標楷體" w:hAnsi="Times New Roman" w:hint="eastAsia"/>
              </w:rPr>
              <w:t>: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De</w:t>
            </w:r>
            <w:r>
              <w:rPr>
                <w:rFonts w:ascii="Times New Roman" w:eastAsia="標楷體" w:hAnsi="Times New Roman"/>
              </w:rPr>
              <w:t xml:space="preserve">code from huffTable.txt, </w:t>
            </w:r>
            <w:r w:rsidRPr="009475E5">
              <w:rPr>
                <w:rFonts w:ascii="Times New Roman" w:eastAsia="標楷體" w:hAnsi="Times New Roman"/>
              </w:rPr>
              <w:t>lennaCompression.txt</w:t>
            </w:r>
            <w:r>
              <w:rPr>
                <w:rFonts w:ascii="Times New Roman" w:eastAsia="標楷體" w:hAnsi="Times New Roman"/>
              </w:rPr>
              <w:t xml:space="preserve">. 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 xml:space="preserve">　　</w:t>
            </w: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eader equal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BA24D2">
              <w:rPr>
                <w:rFonts w:ascii="Times New Roman" w:eastAsia="標楷體" w:hAnsi="Times New Roman"/>
              </w:rPr>
              <w:t>lenna</w:t>
            </w:r>
            <w:r w:rsidR="00BA24D2" w:rsidRPr="009475E5">
              <w:rPr>
                <w:rFonts w:ascii="Times New Roman" w:eastAsia="標楷體" w:hAnsi="Times New Roman"/>
              </w:rPr>
              <w:t>.bmp</w:t>
            </w:r>
            <w:r>
              <w:rPr>
                <w:rFonts w:ascii="Times New Roman" w:eastAsia="標楷體" w:hAnsi="Times New Roman"/>
              </w:rPr>
              <w:t>.</w:t>
            </w:r>
          </w:p>
        </w:tc>
      </w:tr>
      <w:tr w:rsidR="000C6D7A" w:rsidTr="00956334">
        <w:tc>
          <w:tcPr>
            <w:tcW w:w="1696" w:type="dxa"/>
            <w:shd w:val="clear" w:color="auto" w:fill="D0CECE" w:themeFill="background2" w:themeFillShade="E6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ime</w:t>
            </w:r>
          </w:p>
        </w:tc>
        <w:tc>
          <w:tcPr>
            <w:tcW w:w="6600" w:type="dxa"/>
            <w:vAlign w:val="center"/>
          </w:tcPr>
          <w:p w:rsidR="000C6D7A" w:rsidRDefault="00F21FBA" w:rsidP="00D72055">
            <w:pPr>
              <w:jc w:val="both"/>
              <w:rPr>
                <w:rFonts w:ascii="Times New Roman" w:eastAsia="標楷體" w:hAnsi="Times New Roman"/>
              </w:rPr>
            </w:pPr>
            <w:r w:rsidRPr="00F21FBA">
              <w:rPr>
                <w:rFonts w:ascii="Times New Roman" w:eastAsia="標楷體" w:hAnsi="Times New Roman" w:hint="eastAsia"/>
                <w:b/>
              </w:rPr>
              <w:t>De</w:t>
            </w:r>
            <w:r w:rsidRPr="00F21FBA">
              <w:rPr>
                <w:rFonts w:ascii="Times New Roman" w:eastAsia="標楷體" w:hAnsi="Times New Roman"/>
                <w:b/>
              </w:rPr>
              <w:t>bug mode</w:t>
            </w:r>
            <w:r w:rsidRPr="00F21FBA">
              <w:rPr>
                <w:rFonts w:ascii="Times New Roman" w:eastAsia="標楷體" w:hAnsi="Times New Roman" w:hint="eastAsia"/>
                <w:b/>
              </w:rPr>
              <w:t>: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0C6D7A">
              <w:rPr>
                <w:rFonts w:ascii="Times New Roman" w:eastAsia="標楷體" w:hAnsi="Times New Roman" w:hint="eastAsia"/>
              </w:rPr>
              <w:t>A</w:t>
            </w:r>
            <w:r w:rsidR="000C6D7A">
              <w:rPr>
                <w:rFonts w:ascii="Times New Roman" w:eastAsia="標楷體" w:hAnsi="Times New Roman"/>
              </w:rPr>
              <w:t xml:space="preserve">bout </w:t>
            </w:r>
            <w:r w:rsidR="006B556E">
              <w:rPr>
                <w:rFonts w:ascii="Times New Roman" w:eastAsia="標楷體" w:hAnsi="Times New Roman"/>
              </w:rPr>
              <w:t>90 Seconds</w:t>
            </w:r>
            <w:r w:rsidR="00F3038C">
              <w:rPr>
                <w:rFonts w:ascii="Times New Roman" w:eastAsia="標楷體" w:hAnsi="Times New Roman"/>
              </w:rPr>
              <w:t xml:space="preserve"> </w:t>
            </w:r>
            <w:r w:rsidR="000C6D7A">
              <w:rPr>
                <w:rFonts w:ascii="Times New Roman" w:eastAsia="標楷體" w:hAnsi="Times New Roman"/>
              </w:rPr>
              <w:t>(contain decode and encode).</w:t>
            </w:r>
          </w:p>
          <w:p w:rsidR="00F21FBA" w:rsidRDefault="00F21FBA" w:rsidP="00D72055">
            <w:pPr>
              <w:jc w:val="both"/>
              <w:rPr>
                <w:rFonts w:ascii="Times New Roman" w:eastAsia="標楷體" w:hAnsi="Times New Roman" w:hint="eastAsia"/>
              </w:rPr>
            </w:pPr>
            <w:r w:rsidRPr="00213A84">
              <w:rPr>
                <w:rFonts w:ascii="Times New Roman" w:eastAsia="標楷體" w:hAnsi="Times New Roman" w:hint="eastAsia"/>
                <w:b/>
              </w:rPr>
              <w:t>Re</w:t>
            </w:r>
            <w:r w:rsidRPr="00213A84">
              <w:rPr>
                <w:rFonts w:ascii="Times New Roman" w:eastAsia="標楷體" w:hAnsi="Times New Roman"/>
                <w:b/>
              </w:rPr>
              <w:t>lease mode</w:t>
            </w:r>
            <w:r>
              <w:rPr>
                <w:rFonts w:ascii="Times New Roman" w:eastAsia="標楷體" w:hAnsi="Times New Roman"/>
              </w:rPr>
              <w:t>: About 5 Seconds</w:t>
            </w:r>
            <w:r w:rsidR="00213A84">
              <w:rPr>
                <w:rFonts w:ascii="Times New Roman" w:eastAsia="標楷體" w:hAnsi="Times New Roman"/>
              </w:rPr>
              <w:t xml:space="preserve"> (contain decode and encode).</w:t>
            </w:r>
          </w:p>
        </w:tc>
      </w:tr>
      <w:tr w:rsidR="000C6D7A" w:rsidTr="00956334">
        <w:tc>
          <w:tcPr>
            <w:tcW w:w="1696" w:type="dxa"/>
            <w:shd w:val="clear" w:color="auto" w:fill="D0CECE" w:themeFill="background2" w:themeFillShade="E6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emory</w:t>
            </w:r>
            <w:r w:rsidR="00956334">
              <w:rPr>
                <w:rFonts w:ascii="Times New Roman" w:eastAsia="標楷體" w:hAnsi="Times New Roman"/>
              </w:rPr>
              <w:br/>
            </w:r>
            <w:r w:rsidR="00956334">
              <w:rPr>
                <w:rFonts w:ascii="Times New Roman" w:eastAsia="標楷體" w:hAnsi="Times New Roman"/>
              </w:rPr>
              <w:t>(</w:t>
            </w:r>
            <w:r w:rsidR="00956334">
              <w:rPr>
                <w:rFonts w:ascii="Times New Roman" w:eastAsia="標楷體" w:hAnsi="Times New Roman" w:hint="eastAsia"/>
              </w:rPr>
              <w:t>De</w:t>
            </w:r>
            <w:r w:rsidR="00956334">
              <w:rPr>
                <w:rFonts w:ascii="Times New Roman" w:eastAsia="標楷體" w:hAnsi="Times New Roman"/>
              </w:rPr>
              <w:t>bug mode)</w:t>
            </w:r>
          </w:p>
        </w:tc>
        <w:tc>
          <w:tcPr>
            <w:tcW w:w="6600" w:type="dxa"/>
            <w:vAlign w:val="center"/>
          </w:tcPr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bout 1 MB.</w:t>
            </w:r>
          </w:p>
        </w:tc>
      </w:tr>
      <w:tr w:rsidR="000C6D7A" w:rsidTr="00956334">
        <w:tc>
          <w:tcPr>
            <w:tcW w:w="1696" w:type="dxa"/>
            <w:shd w:val="clear" w:color="auto" w:fill="D0CECE" w:themeFill="background2" w:themeFillShade="E6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PU</w:t>
            </w:r>
          </w:p>
        </w:tc>
        <w:tc>
          <w:tcPr>
            <w:tcW w:w="6600" w:type="dxa"/>
            <w:vAlign w:val="center"/>
          </w:tcPr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Intel</w:t>
            </w:r>
            <w:r>
              <w:rPr>
                <w:rFonts w:ascii="Times New Roman" w:eastAsia="標楷體" w:hAnsi="Times New Roman" w:hint="eastAsia"/>
              </w:rPr>
              <w:t xml:space="preserve"> Co</w:t>
            </w:r>
            <w:r>
              <w:rPr>
                <w:rFonts w:ascii="Times New Roman" w:eastAsia="標楷體" w:hAnsi="Times New Roman"/>
              </w:rPr>
              <w:t xml:space="preserve">re </w:t>
            </w: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7-9700K</w:t>
            </w:r>
          </w:p>
        </w:tc>
      </w:tr>
      <w:tr w:rsidR="000C6D7A" w:rsidTr="00956334">
        <w:tc>
          <w:tcPr>
            <w:tcW w:w="1696" w:type="dxa"/>
            <w:shd w:val="clear" w:color="auto" w:fill="D0CECE" w:themeFill="background2" w:themeFillShade="E6"/>
            <w:vAlign w:val="center"/>
          </w:tcPr>
          <w:p w:rsidR="000C6D7A" w:rsidRDefault="000C6D7A" w:rsidP="00D7205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AM</w:t>
            </w:r>
          </w:p>
        </w:tc>
        <w:tc>
          <w:tcPr>
            <w:tcW w:w="6600" w:type="dxa"/>
            <w:vAlign w:val="center"/>
          </w:tcPr>
          <w:p w:rsidR="000C6D7A" w:rsidRDefault="000C6D7A" w:rsidP="00D72055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6 GB</w:t>
            </w:r>
          </w:p>
        </w:tc>
      </w:tr>
    </w:tbl>
    <w:p w:rsidR="00640BEF" w:rsidRDefault="00882450" w:rsidP="00F7199E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ebug mode:</w:t>
      </w:r>
    </w:p>
    <w:p w:rsidR="00180028" w:rsidRDefault="00180028" w:rsidP="00F7199E">
      <w:pPr>
        <w:rPr>
          <w:rFonts w:ascii="Times New Roman" w:eastAsia="標楷體" w:hAnsi="Times New Roman" w:hint="eastAsia"/>
        </w:rPr>
      </w:pPr>
      <w:r w:rsidRPr="00180028">
        <w:rPr>
          <w:rFonts w:ascii="Times New Roman" w:eastAsia="標楷體" w:hAnsi="Times New Roman"/>
        </w:rPr>
        <w:drawing>
          <wp:inline distT="0" distB="0" distL="0" distR="0" wp14:anchorId="5808B80F" wp14:editId="6E28A342">
            <wp:extent cx="5274310" cy="21799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9E" w:rsidRPr="00F7199E" w:rsidRDefault="00F7199E" w:rsidP="00F7199E">
      <w:pPr>
        <w:rPr>
          <w:rFonts w:ascii="Times New Roman" w:eastAsia="標楷體" w:hAnsi="Times New Roman"/>
        </w:rPr>
      </w:pPr>
      <w:r w:rsidRPr="00F7199E">
        <w:rPr>
          <w:rFonts w:ascii="Times New Roman" w:eastAsia="標楷體" w:hAnsi="Times New Roman"/>
        </w:rPr>
        <w:lastRenderedPageBreak/>
        <w:t>Q1: Use C/C++ implement a Huffman coder(decoder)</w:t>
      </w:r>
    </w:p>
    <w:p w:rsidR="000C6D7A" w:rsidRDefault="00F7199E" w:rsidP="00F7199E">
      <w:pPr>
        <w:rPr>
          <w:rFonts w:ascii="Times New Roman" w:eastAsia="標楷體" w:hAnsi="Times New Roman"/>
        </w:rPr>
      </w:pPr>
      <w:r w:rsidRPr="00F7199E">
        <w:rPr>
          <w:rFonts w:ascii="Times New Roman" w:eastAsia="標楷體" w:hAnsi="Times New Roman"/>
        </w:rPr>
        <w:tab/>
        <w:t>Please reference Image_Huffman.cpp</w:t>
      </w:r>
      <w:r w:rsidR="00B52273">
        <w:rPr>
          <w:rFonts w:ascii="Times New Roman" w:eastAsia="標楷體" w:hAnsi="Times New Roman"/>
        </w:rPr>
        <w:t>.</w:t>
      </w:r>
    </w:p>
    <w:p w:rsidR="00A67DB8" w:rsidRDefault="00A67DB8" w:rsidP="00F71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2: Use Encoder to encode len</w:t>
      </w:r>
      <w:r w:rsidR="00633905"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a</w:t>
      </w:r>
      <w:r w:rsidR="00633905">
        <w:rPr>
          <w:rFonts w:ascii="Times New Roman" w:eastAsia="標楷體" w:hAnsi="Times New Roman"/>
        </w:rPr>
        <w:t>.bmp</w:t>
      </w:r>
      <w:r w:rsidR="00433D53">
        <w:rPr>
          <w:rFonts w:ascii="Times New Roman" w:eastAsia="標楷體" w:hAnsi="Times New Roman" w:hint="eastAsia"/>
        </w:rPr>
        <w:t>,</w:t>
      </w:r>
      <w:r w:rsidR="00433D53">
        <w:rPr>
          <w:rFonts w:ascii="Times New Roman" w:eastAsia="標楷體" w:hAnsi="Times New Roman"/>
        </w:rPr>
        <w:t xml:space="preserve"> </w:t>
      </w:r>
      <w:r w:rsidR="009D3B4E">
        <w:rPr>
          <w:rFonts w:ascii="Times New Roman" w:eastAsia="標楷體" w:hAnsi="Times New Roman"/>
        </w:rPr>
        <w:t xml:space="preserve">and </w:t>
      </w:r>
      <w:r w:rsidR="00433D53">
        <w:rPr>
          <w:rFonts w:ascii="Times New Roman" w:eastAsia="標楷體" w:hAnsi="Times New Roman"/>
        </w:rPr>
        <w:t>calculate bits per pixel</w:t>
      </w:r>
    </w:p>
    <w:p w:rsidR="00447C4B" w:rsidRDefault="00447C4B" w:rsidP="00F71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9447AA">
        <w:rPr>
          <w:rFonts w:ascii="Times New Roman" w:eastAsia="標楷體" w:hAnsi="Times New Roman"/>
        </w:rPr>
        <w:t xml:space="preserve">Please reference </w:t>
      </w:r>
      <w:r w:rsidR="009F3596">
        <w:rPr>
          <w:rFonts w:ascii="Times New Roman" w:eastAsia="標楷體" w:hAnsi="Times New Roman"/>
        </w:rPr>
        <w:t>output</w:t>
      </w:r>
    </w:p>
    <w:p w:rsidR="00C6346C" w:rsidRDefault="000D13F3" w:rsidP="00F7199E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222250</wp:posOffset>
                </wp:positionV>
                <wp:extent cx="4600575" cy="21907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436D" id="矩形 2" o:spid="_x0000_s1026" style="position:absolute;margin-left:51.75pt;margin-top:17.5pt;width:362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" filled="f" strokecolor="red" strokeweight="3pt"/>
            </w:pict>
          </mc:Fallback>
        </mc:AlternateContent>
      </w:r>
      <w:r w:rsidR="00C6346C" w:rsidRPr="00C6346C">
        <w:rPr>
          <w:rFonts w:ascii="Times New Roman" w:eastAsia="標楷體" w:hAnsi="Times New Roman"/>
        </w:rPr>
        <w:drawing>
          <wp:inline distT="0" distB="0" distL="0" distR="0" wp14:anchorId="470CA1AD" wp14:editId="3E32D479">
            <wp:extent cx="5274310" cy="457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93" w:rsidRDefault="00E03C93" w:rsidP="00EE5038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3: Decode to lenna_r.bmp, and calculate lenna.bmp and lenna_r.bmp MSE</w:t>
      </w:r>
      <w:r w:rsidR="0082751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(Mean-Square error)</w:t>
      </w:r>
    </w:p>
    <w:p w:rsidR="00E03C93" w:rsidRDefault="00E03C93" w:rsidP="00F71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E521AB">
        <w:rPr>
          <w:rFonts w:ascii="Times New Roman" w:eastAsia="標楷體" w:hAnsi="Times New Roman"/>
        </w:rPr>
        <w:t>Please reference output</w:t>
      </w:r>
    </w:p>
    <w:p w:rsidR="00E521AB" w:rsidRDefault="001F744D" w:rsidP="00E521AB">
      <w:pPr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79577" wp14:editId="1A9DBF83">
                <wp:simplePos x="0" y="0"/>
                <wp:positionH relativeFrom="column">
                  <wp:posOffset>1181100</wp:posOffset>
                </wp:positionH>
                <wp:positionV relativeFrom="paragraph">
                  <wp:posOffset>231776</wp:posOffset>
                </wp:positionV>
                <wp:extent cx="3648075" cy="209550"/>
                <wp:effectExtent l="19050" t="1905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E14A3" id="矩形 4" o:spid="_x0000_s1026" style="position:absolute;margin-left:93pt;margin-top:18.25pt;width:28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" filled="f" strokecolor="red" strokeweight="3pt"/>
            </w:pict>
          </mc:Fallback>
        </mc:AlternateContent>
      </w:r>
      <w:r w:rsidR="00E521AB">
        <w:rPr>
          <w:rFonts w:ascii="Times New Roman" w:eastAsia="標楷體" w:hAnsi="Times New Roman"/>
          <w:noProof/>
        </w:rPr>
        <w:drawing>
          <wp:inline distT="0" distB="0" distL="0" distR="0" wp14:anchorId="1D5F5B7C">
            <wp:extent cx="4420235" cy="542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64D" w:rsidRDefault="00496DFE" w:rsidP="00F71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4: YouTube URL</w:t>
      </w:r>
      <w:r w:rsidR="005A764D">
        <w:rPr>
          <w:rFonts w:ascii="Times New Roman" w:eastAsia="標楷體" w:hAnsi="Times New Roman"/>
        </w:rPr>
        <w:t>:</w:t>
      </w:r>
    </w:p>
    <w:p w:rsidR="005A764D" w:rsidRDefault="005A764D" w:rsidP="00F7199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hyperlink r:id="rId8" w:history="1">
        <w:r w:rsidR="00DF70C2" w:rsidRPr="0039521A">
          <w:rPr>
            <w:rStyle w:val="a4"/>
            <w:rFonts w:ascii="Times New Roman" w:eastAsia="標楷體" w:hAnsi="Times New Roman"/>
          </w:rPr>
          <w:t>https://www.youtube.com/watch?v=qH4l8KlRuRM</w:t>
        </w:r>
      </w:hyperlink>
    </w:p>
    <w:p w:rsidR="002C7FEA" w:rsidRPr="002C7FEA" w:rsidRDefault="002C7FEA" w:rsidP="002C7FE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Pr="002C7FEA">
        <w:rPr>
          <w:rFonts w:ascii="Times New Roman" w:eastAsia="標楷體" w:hAnsi="Times New Roman"/>
        </w:rPr>
        <w:t>Timeline</w:t>
      </w:r>
      <w:r w:rsidR="00A23D28">
        <w:rPr>
          <w:rFonts w:ascii="Times New Roman" w:eastAsia="標楷體" w:hAnsi="Times New Roman" w:hint="eastAsia"/>
        </w:rPr>
        <w:t>(</w:t>
      </w:r>
      <w:r w:rsidR="00A1726E" w:rsidRPr="00C85BBE">
        <w:rPr>
          <w:rFonts w:ascii="Times New Roman" w:eastAsia="標楷體" w:hAnsi="Times New Roman" w:hint="eastAsia"/>
          <w:b/>
        </w:rPr>
        <w:t>Y</w:t>
      </w:r>
      <w:r w:rsidR="00A1726E" w:rsidRPr="00C85BBE">
        <w:rPr>
          <w:rFonts w:ascii="Times New Roman" w:eastAsia="標楷體" w:hAnsi="Times New Roman"/>
          <w:b/>
        </w:rPr>
        <w:t>ou</w:t>
      </w:r>
      <w:r w:rsidR="00A1726E" w:rsidRPr="00C85BBE">
        <w:rPr>
          <w:rFonts w:ascii="Times New Roman" w:eastAsia="標楷體" w:hAnsi="Times New Roman" w:hint="eastAsia"/>
          <w:b/>
        </w:rPr>
        <w:t>T</w:t>
      </w:r>
      <w:r w:rsidR="00A1726E" w:rsidRPr="00C85BBE">
        <w:rPr>
          <w:rFonts w:ascii="Times New Roman" w:eastAsia="標楷體" w:hAnsi="Times New Roman"/>
          <w:b/>
        </w:rPr>
        <w:t>ube</w:t>
      </w:r>
      <w:r w:rsidR="00A1726E" w:rsidRPr="00C85BBE">
        <w:rPr>
          <w:rFonts w:ascii="Times New Roman" w:eastAsia="標楷體" w:hAnsi="Times New Roman" w:hint="eastAsia"/>
          <w:b/>
        </w:rPr>
        <w:t>影片說明欄</w:t>
      </w:r>
      <w:r w:rsidR="00505D1C">
        <w:rPr>
          <w:rFonts w:ascii="Times New Roman" w:eastAsia="標楷體" w:hAnsi="Times New Roman" w:hint="eastAsia"/>
        </w:rPr>
        <w:t xml:space="preserve"> /</w:t>
      </w:r>
      <w:r w:rsidR="00505D1C">
        <w:rPr>
          <w:rFonts w:ascii="Times New Roman" w:eastAsia="標楷體" w:hAnsi="Times New Roman"/>
        </w:rPr>
        <w:t xml:space="preserve"> </w:t>
      </w:r>
      <w:r w:rsidR="00A1726E">
        <w:rPr>
          <w:rFonts w:ascii="Times New Roman" w:eastAsia="標楷體" w:hAnsi="Times New Roman"/>
        </w:rPr>
        <w:t>Back up</w:t>
      </w:r>
      <w:r w:rsidR="00282190">
        <w:rPr>
          <w:rFonts w:ascii="Times New Roman" w:eastAsia="標楷體" w:hAnsi="Times New Roman"/>
        </w:rPr>
        <w:t xml:space="preserve"> content</w:t>
      </w:r>
      <w:r w:rsidR="00A1726E">
        <w:rPr>
          <w:rFonts w:ascii="Times New Roman" w:eastAsia="標楷體" w:hAnsi="Times New Roman"/>
        </w:rPr>
        <w:t xml:space="preserve"> from video </w:t>
      </w:r>
      <w:r w:rsidR="00A1726E" w:rsidRPr="00A1726E">
        <w:rPr>
          <w:rFonts w:ascii="Times New Roman" w:eastAsia="標楷體" w:hAnsi="Times New Roman"/>
        </w:rPr>
        <w:t>descriptions</w:t>
      </w:r>
      <w:r w:rsidR="00A23D28">
        <w:rPr>
          <w:rFonts w:ascii="Times New Roman" w:eastAsia="標楷體" w:hAnsi="Times New Roman" w:hint="eastAsia"/>
        </w:rPr>
        <w:t>)</w:t>
      </w:r>
      <w:r w:rsidRPr="002C7FEA">
        <w:rPr>
          <w:rFonts w:ascii="Times New Roman" w:eastAsia="標楷體" w:hAnsi="Times New Roman"/>
        </w:rPr>
        <w:t>:</w:t>
      </w:r>
    </w:p>
    <w:p w:rsidR="002C7FEA" w:rsidRPr="002C7FEA" w:rsidRDefault="002C7FEA" w:rsidP="002C7FEA">
      <w:pPr>
        <w:ind w:leftChars="200" w:left="480"/>
        <w:rPr>
          <w:rFonts w:ascii="Times New Roman" w:eastAsia="標楷體" w:hAnsi="Times New Roman" w:hint="eastAsia"/>
        </w:rPr>
      </w:pPr>
      <w:r w:rsidRPr="002C7FEA">
        <w:rPr>
          <w:rFonts w:ascii="Times New Roman" w:eastAsia="標楷體" w:hAnsi="Times New Roman" w:hint="eastAsia"/>
        </w:rPr>
        <w:t xml:space="preserve">0:00 </w:t>
      </w:r>
      <w:r w:rsidRPr="002C7FEA">
        <w:rPr>
          <w:rFonts w:ascii="Times New Roman" w:eastAsia="標楷體" w:hAnsi="Times New Roman" w:hint="eastAsia"/>
        </w:rPr>
        <w:t>展示程式執行過程</w:t>
      </w:r>
      <w:r w:rsidRPr="002C7FEA">
        <w:rPr>
          <w:rFonts w:ascii="Times New Roman" w:eastAsia="標楷體" w:hAnsi="Times New Roman" w:hint="eastAsia"/>
        </w:rPr>
        <w:t xml:space="preserve"> / Demo</w:t>
      </w:r>
    </w:p>
    <w:p w:rsidR="002C7FEA" w:rsidRPr="002C7FEA" w:rsidRDefault="002C7FEA" w:rsidP="002C7FEA">
      <w:pPr>
        <w:ind w:leftChars="200" w:left="480"/>
        <w:rPr>
          <w:rFonts w:ascii="Times New Roman" w:eastAsia="標楷體" w:hAnsi="Times New Roman" w:hint="eastAsia"/>
        </w:rPr>
      </w:pPr>
      <w:r w:rsidRPr="002C7FEA">
        <w:rPr>
          <w:rFonts w:ascii="Times New Roman" w:eastAsia="標楷體" w:hAnsi="Times New Roman" w:hint="eastAsia"/>
        </w:rPr>
        <w:t xml:space="preserve">0:10 </w:t>
      </w:r>
      <w:r w:rsidRPr="002C7FEA">
        <w:rPr>
          <w:rFonts w:ascii="Times New Roman" w:eastAsia="標楷體" w:hAnsi="Times New Roman" w:hint="eastAsia"/>
        </w:rPr>
        <w:t>計算題</w:t>
      </w:r>
      <w:r w:rsidRPr="002C7FEA">
        <w:rPr>
          <w:rFonts w:ascii="Times New Roman" w:eastAsia="標楷體" w:hAnsi="Times New Roman" w:hint="eastAsia"/>
        </w:rPr>
        <w:t xml:space="preserve"> / bits per pixel and MSE (Mean-Square Error)</w:t>
      </w:r>
    </w:p>
    <w:p w:rsidR="002C7FEA" w:rsidRPr="002C7FEA" w:rsidRDefault="002C7FEA" w:rsidP="002C7FEA">
      <w:pPr>
        <w:ind w:leftChars="200" w:left="480"/>
        <w:rPr>
          <w:rFonts w:ascii="Times New Roman" w:eastAsia="標楷體" w:hAnsi="Times New Roman" w:hint="eastAsia"/>
        </w:rPr>
      </w:pPr>
      <w:r w:rsidRPr="002C7FEA">
        <w:rPr>
          <w:rFonts w:ascii="Times New Roman" w:eastAsia="標楷體" w:hAnsi="Times New Roman" w:hint="eastAsia"/>
        </w:rPr>
        <w:t xml:space="preserve">0:25 </w:t>
      </w:r>
      <w:r w:rsidRPr="002C7FEA">
        <w:rPr>
          <w:rFonts w:ascii="Times New Roman" w:eastAsia="標楷體" w:hAnsi="Times New Roman" w:hint="eastAsia"/>
        </w:rPr>
        <w:t>比較</w:t>
      </w:r>
      <w:r w:rsidRPr="002C7FEA">
        <w:rPr>
          <w:rFonts w:ascii="Times New Roman" w:eastAsia="標楷體" w:hAnsi="Times New Roman" w:hint="eastAsia"/>
        </w:rPr>
        <w:t xml:space="preserve"> lenna.bmp </w:t>
      </w:r>
      <w:r w:rsidRPr="002C7FEA">
        <w:rPr>
          <w:rFonts w:ascii="Times New Roman" w:eastAsia="標楷體" w:hAnsi="Times New Roman" w:hint="eastAsia"/>
        </w:rPr>
        <w:t>跟</w:t>
      </w:r>
      <w:r w:rsidRPr="002C7FEA">
        <w:rPr>
          <w:rFonts w:ascii="Times New Roman" w:eastAsia="標楷體" w:hAnsi="Times New Roman" w:hint="eastAsia"/>
        </w:rPr>
        <w:t xml:space="preserve"> lenna_r.bmp / Show lenna.bmp and lenna_r.bmp HEX</w:t>
      </w:r>
    </w:p>
    <w:p w:rsidR="002C7FEA" w:rsidRPr="002C7FEA" w:rsidRDefault="002C7FEA" w:rsidP="002C7FEA">
      <w:pPr>
        <w:ind w:leftChars="200" w:left="480"/>
        <w:rPr>
          <w:rFonts w:ascii="Times New Roman" w:eastAsia="標楷體" w:hAnsi="Times New Roman"/>
        </w:rPr>
      </w:pPr>
      <w:r w:rsidRPr="002C7FEA">
        <w:rPr>
          <w:rFonts w:ascii="Times New Roman" w:eastAsia="標楷體" w:hAnsi="Times New Roman"/>
        </w:rPr>
        <w:t>0:40 Show bmpHeader.txt, huffTable.txt, lennaCompression.txt</w:t>
      </w:r>
    </w:p>
    <w:p w:rsidR="002C7FEA" w:rsidRDefault="002C7FEA" w:rsidP="002C7FEA">
      <w:pPr>
        <w:ind w:leftChars="200" w:left="480"/>
        <w:rPr>
          <w:rFonts w:ascii="Times New Roman" w:eastAsia="標楷體" w:hAnsi="Times New Roman" w:hint="eastAsia"/>
        </w:rPr>
      </w:pPr>
      <w:r w:rsidRPr="002C7FEA">
        <w:rPr>
          <w:rFonts w:ascii="Times New Roman" w:eastAsia="標楷體" w:hAnsi="Times New Roman"/>
        </w:rPr>
        <w:t>1:14 Show lenna.bmp and lenna_r.bmp</w:t>
      </w:r>
    </w:p>
    <w:p w:rsidR="00DF70C2" w:rsidRDefault="00DF70C2" w:rsidP="00F7199E">
      <w:pPr>
        <w:rPr>
          <w:rFonts w:ascii="Times New Roman" w:eastAsia="標楷體" w:hAnsi="Times New Roman"/>
        </w:rPr>
      </w:pPr>
    </w:p>
    <w:p w:rsidR="00985B3F" w:rsidRDefault="00985B3F" w:rsidP="00F7199E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85B3F">
        <w:rPr>
          <w:rFonts w:ascii="Times New Roman" w:eastAsia="標楷體" w:hAnsi="Times New Roman" w:hint="eastAsia"/>
        </w:rPr>
        <w:t>E</w:t>
      </w:r>
      <w:r w:rsidRPr="00985B3F">
        <w:rPr>
          <w:rFonts w:ascii="Times New Roman" w:eastAsia="標楷體" w:hAnsi="Times New Roman"/>
        </w:rPr>
        <w:t>xecute:</w:t>
      </w:r>
    </w:p>
    <w:p w:rsidR="00985B3F" w:rsidRDefault="00985B3F" w:rsidP="00985B3F">
      <w:pPr>
        <w:pStyle w:val="a6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cd </w:t>
      </w:r>
      <w:r w:rsidR="00977CE6">
        <w:rPr>
          <w:rFonts w:ascii="Times New Roman" w:eastAsia="標楷體" w:hAnsi="Times New Roman"/>
        </w:rPr>
        <w:t>“</w:t>
      </w:r>
      <w:proofErr w:type="spellStart"/>
      <w:r>
        <w:rPr>
          <w:rFonts w:ascii="Times New Roman" w:eastAsia="標楷體" w:hAnsi="Times New Roman"/>
        </w:rPr>
        <w:t>Image_Huffman</w:t>
      </w:r>
      <w:proofErr w:type="spellEnd"/>
      <w:r>
        <w:rPr>
          <w:rFonts w:ascii="Times New Roman" w:eastAsia="標楷體" w:hAnsi="Times New Roman"/>
        </w:rPr>
        <w:t>/</w:t>
      </w:r>
      <w:r w:rsidRPr="000530F9">
        <w:rPr>
          <w:rFonts w:ascii="Times New Roman" w:eastAsia="標楷體" w:hAnsi="Times New Roman"/>
          <w:b/>
        </w:rPr>
        <w:t>Release</w:t>
      </w:r>
      <w:r w:rsidR="00977CE6">
        <w:rPr>
          <w:rFonts w:ascii="Times New Roman" w:eastAsia="標楷體" w:hAnsi="Times New Roman"/>
        </w:rPr>
        <w:t>”</w:t>
      </w:r>
    </w:p>
    <w:p w:rsidR="00985B3F" w:rsidRDefault="00985B3F" w:rsidP="00985B3F">
      <w:pPr>
        <w:pStyle w:val="a6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ake sure contain “lenna.bmp” and “Image_Huffman.exe”</w:t>
      </w:r>
      <w:r>
        <w:rPr>
          <w:rFonts w:ascii="Times New Roman" w:eastAsia="標楷體" w:hAnsi="Times New Roman"/>
        </w:rPr>
        <w:br/>
      </w:r>
      <w:r w:rsidRPr="00985B3F">
        <w:rPr>
          <w:rFonts w:ascii="Times New Roman" w:eastAsia="標楷體" w:hAnsi="Times New Roman"/>
        </w:rPr>
        <w:drawing>
          <wp:inline distT="0" distB="0" distL="0" distR="0" wp14:anchorId="581EF94C" wp14:editId="1FA4492F">
            <wp:extent cx="1467055" cy="54300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74" w:rsidRPr="00776074" w:rsidRDefault="00855D9E" w:rsidP="00776074">
      <w:pPr>
        <w:pStyle w:val="a6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ecute Image_Huffman.exe</w:t>
      </w:r>
    </w:p>
    <w:p w:rsidR="00776074" w:rsidRPr="00776074" w:rsidRDefault="00776074" w:rsidP="00776074">
      <w:pPr>
        <w:rPr>
          <w:rFonts w:ascii="Times New Roman" w:eastAsia="標楷體" w:hAnsi="Times New Roman" w:hint="eastAsia"/>
        </w:rPr>
      </w:pPr>
      <w:r w:rsidRPr="00776074">
        <w:drawing>
          <wp:inline distT="0" distB="0" distL="0" distR="0" wp14:anchorId="31DBA6AE" wp14:editId="52963B80">
            <wp:extent cx="5274310" cy="18726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74" w:rsidRPr="007760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140"/>
    <w:multiLevelType w:val="hybridMultilevel"/>
    <w:tmpl w:val="13AC300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13"/>
    <w:rsid w:val="0004075E"/>
    <w:rsid w:val="000530F9"/>
    <w:rsid w:val="00056454"/>
    <w:rsid w:val="000702F6"/>
    <w:rsid w:val="0007543F"/>
    <w:rsid w:val="00086310"/>
    <w:rsid w:val="000A2B19"/>
    <w:rsid w:val="000B73F3"/>
    <w:rsid w:val="000C6D7A"/>
    <w:rsid w:val="000D13F3"/>
    <w:rsid w:val="000D63E1"/>
    <w:rsid w:val="00135624"/>
    <w:rsid w:val="00154A6E"/>
    <w:rsid w:val="00180028"/>
    <w:rsid w:val="001C0845"/>
    <w:rsid w:val="001E150E"/>
    <w:rsid w:val="001F744D"/>
    <w:rsid w:val="00213A84"/>
    <w:rsid w:val="00227701"/>
    <w:rsid w:val="0023058B"/>
    <w:rsid w:val="00282190"/>
    <w:rsid w:val="002C7FEA"/>
    <w:rsid w:val="00311A31"/>
    <w:rsid w:val="0033010F"/>
    <w:rsid w:val="00331F48"/>
    <w:rsid w:val="003348BB"/>
    <w:rsid w:val="003437C9"/>
    <w:rsid w:val="00351234"/>
    <w:rsid w:val="003A0103"/>
    <w:rsid w:val="003A54B7"/>
    <w:rsid w:val="003D5A83"/>
    <w:rsid w:val="0042682C"/>
    <w:rsid w:val="00433D53"/>
    <w:rsid w:val="004360F1"/>
    <w:rsid w:val="00440DA9"/>
    <w:rsid w:val="004452B5"/>
    <w:rsid w:val="00447C4B"/>
    <w:rsid w:val="00451413"/>
    <w:rsid w:val="0046177E"/>
    <w:rsid w:val="00481B5B"/>
    <w:rsid w:val="00496DFE"/>
    <w:rsid w:val="00497B53"/>
    <w:rsid w:val="004A545B"/>
    <w:rsid w:val="004C54CA"/>
    <w:rsid w:val="004D4E8C"/>
    <w:rsid w:val="005023B8"/>
    <w:rsid w:val="00505D1C"/>
    <w:rsid w:val="00570B5A"/>
    <w:rsid w:val="005800DE"/>
    <w:rsid w:val="00587923"/>
    <w:rsid w:val="005A284F"/>
    <w:rsid w:val="005A764D"/>
    <w:rsid w:val="0060363C"/>
    <w:rsid w:val="00625AAA"/>
    <w:rsid w:val="006319C9"/>
    <w:rsid w:val="00633905"/>
    <w:rsid w:val="00640BEF"/>
    <w:rsid w:val="0064323C"/>
    <w:rsid w:val="006511E5"/>
    <w:rsid w:val="006B35C3"/>
    <w:rsid w:val="006B556E"/>
    <w:rsid w:val="006E30F9"/>
    <w:rsid w:val="0074551A"/>
    <w:rsid w:val="0074734D"/>
    <w:rsid w:val="00776074"/>
    <w:rsid w:val="00807AA8"/>
    <w:rsid w:val="00810923"/>
    <w:rsid w:val="00812F1B"/>
    <w:rsid w:val="00827516"/>
    <w:rsid w:val="008310FD"/>
    <w:rsid w:val="0083180E"/>
    <w:rsid w:val="008363D4"/>
    <w:rsid w:val="00837BE3"/>
    <w:rsid w:val="00855D9E"/>
    <w:rsid w:val="00882450"/>
    <w:rsid w:val="008A7B71"/>
    <w:rsid w:val="008B114F"/>
    <w:rsid w:val="008B61C8"/>
    <w:rsid w:val="008F350E"/>
    <w:rsid w:val="009258B9"/>
    <w:rsid w:val="009447AA"/>
    <w:rsid w:val="009475E5"/>
    <w:rsid w:val="009510B3"/>
    <w:rsid w:val="00951583"/>
    <w:rsid w:val="00956334"/>
    <w:rsid w:val="00960336"/>
    <w:rsid w:val="009720AE"/>
    <w:rsid w:val="00977CE6"/>
    <w:rsid w:val="0098385B"/>
    <w:rsid w:val="00985B3F"/>
    <w:rsid w:val="009B5F85"/>
    <w:rsid w:val="009D3B4E"/>
    <w:rsid w:val="009F3596"/>
    <w:rsid w:val="00A1726E"/>
    <w:rsid w:val="00A23D28"/>
    <w:rsid w:val="00A2527B"/>
    <w:rsid w:val="00A45CA1"/>
    <w:rsid w:val="00A67DB8"/>
    <w:rsid w:val="00A7250D"/>
    <w:rsid w:val="00A76A11"/>
    <w:rsid w:val="00A82EB6"/>
    <w:rsid w:val="00A92CFF"/>
    <w:rsid w:val="00B10F3B"/>
    <w:rsid w:val="00B25FD0"/>
    <w:rsid w:val="00B2660A"/>
    <w:rsid w:val="00B30ED9"/>
    <w:rsid w:val="00B52273"/>
    <w:rsid w:val="00B96620"/>
    <w:rsid w:val="00BA24D2"/>
    <w:rsid w:val="00C1031C"/>
    <w:rsid w:val="00C6346C"/>
    <w:rsid w:val="00C661A5"/>
    <w:rsid w:val="00C80546"/>
    <w:rsid w:val="00C85BBE"/>
    <w:rsid w:val="00C957B1"/>
    <w:rsid w:val="00CA053E"/>
    <w:rsid w:val="00CD4C66"/>
    <w:rsid w:val="00CD55AC"/>
    <w:rsid w:val="00CD6300"/>
    <w:rsid w:val="00CD7D59"/>
    <w:rsid w:val="00D51B3F"/>
    <w:rsid w:val="00D65D97"/>
    <w:rsid w:val="00D722D8"/>
    <w:rsid w:val="00D85DB9"/>
    <w:rsid w:val="00DF70C2"/>
    <w:rsid w:val="00E03C93"/>
    <w:rsid w:val="00E25CEB"/>
    <w:rsid w:val="00E44A8E"/>
    <w:rsid w:val="00E521AB"/>
    <w:rsid w:val="00EC75CE"/>
    <w:rsid w:val="00EE5038"/>
    <w:rsid w:val="00F10452"/>
    <w:rsid w:val="00F21FBA"/>
    <w:rsid w:val="00F235F3"/>
    <w:rsid w:val="00F3038C"/>
    <w:rsid w:val="00F358EC"/>
    <w:rsid w:val="00F359EE"/>
    <w:rsid w:val="00F441DD"/>
    <w:rsid w:val="00F65E14"/>
    <w:rsid w:val="00F7199E"/>
    <w:rsid w:val="00FC4753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B805"/>
  <w15:chartTrackingRefBased/>
  <w15:docId w15:val="{D66C8425-C544-4FFE-954E-67569C3B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0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0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0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85B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H4l8KlRu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hj9\Documents\&#33258;&#35330;%20Office%20&#31684;&#26412;\&#19968;&#33324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一般.dotx</Template>
  <TotalTime>165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陳瑞鑫</dc:creator>
  <cp:keywords/>
  <dc:description/>
  <cp:lastModifiedBy>陳瑞鑫</cp:lastModifiedBy>
  <cp:revision>135</cp:revision>
  <dcterms:created xsi:type="dcterms:W3CDTF">2024-12-02T07:40:00Z</dcterms:created>
  <dcterms:modified xsi:type="dcterms:W3CDTF">2024-12-02T10:27:00Z</dcterms:modified>
</cp:coreProperties>
</file>